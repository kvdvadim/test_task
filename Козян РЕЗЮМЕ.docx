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3F" w:rsidRDefault="000E573F">
      <w:pPr>
        <w:pStyle w:val="normal0"/>
        <w:ind w:right="-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РЕЗЮМЕ</w:t>
      </w: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s1026" type="#_x0000_t75" style="position:absolute;margin-left:397.5pt;margin-top:7.5pt;width:90.4pt;height:100.5pt;z-index:251658240;visibility:visible;mso-wrap-distance-top:9pt;mso-wrap-distance-bottom:9pt;mso-position-horizontal-relative:margin" o:allowincell="f">
            <v:imagedata r:id="rId5" o:title="" cropleft="13763f" cropright="13369f"/>
            <w10:wrap type="square" anchorx="margin"/>
          </v:shape>
        </w:pict>
      </w: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Козян Вадим Дмитрович</w:t>
      </w:r>
    </w:p>
    <w:p w:rsidR="000E573F" w:rsidRDefault="000E573F">
      <w:pPr>
        <w:pStyle w:val="normal0"/>
        <w:ind w:right="-20"/>
        <w:rPr>
          <w:sz w:val="18"/>
          <w:szCs w:val="18"/>
        </w:rPr>
      </w:pPr>
    </w:p>
    <w:p w:rsidR="000E573F" w:rsidRPr="003E363F" w:rsidRDefault="000E573F">
      <w:pPr>
        <w:pStyle w:val="normal0"/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Вік:</w:t>
      </w:r>
      <w:r>
        <w:rPr>
          <w:sz w:val="18"/>
          <w:szCs w:val="18"/>
          <w:lang w:val="uk-UA"/>
        </w:rPr>
        <w:t xml:space="preserve"> 33 роки</w:t>
      </w:r>
    </w:p>
    <w:p w:rsidR="000E573F" w:rsidRPr="003E363F" w:rsidRDefault="000E573F">
      <w:pPr>
        <w:pStyle w:val="normal0"/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Місто проживання: </w:t>
      </w:r>
      <w:r>
        <w:rPr>
          <w:sz w:val="18"/>
          <w:szCs w:val="18"/>
          <w:lang w:val="uk-UA"/>
        </w:rPr>
        <w:t xml:space="preserve"> с. Мамаївці </w:t>
      </w:r>
    </w:p>
    <w:p w:rsidR="000E573F" w:rsidRPr="003E363F" w:rsidRDefault="000E573F">
      <w:pPr>
        <w:pStyle w:val="normal0"/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Сімейне положення:</w:t>
      </w:r>
      <w:r>
        <w:rPr>
          <w:sz w:val="18"/>
          <w:szCs w:val="18"/>
          <w:lang w:val="uk-UA"/>
        </w:rPr>
        <w:t xml:space="preserve"> Одружений</w:t>
      </w:r>
    </w:p>
    <w:p w:rsidR="000E573F" w:rsidRPr="003E363F" w:rsidRDefault="000E573F">
      <w:pPr>
        <w:pStyle w:val="normal0"/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Контактний телефон: </w:t>
      </w:r>
      <w:r>
        <w:rPr>
          <w:sz w:val="18"/>
          <w:szCs w:val="18"/>
          <w:lang w:val="uk-UA"/>
        </w:rPr>
        <w:t>0993396196</w:t>
      </w:r>
    </w:p>
    <w:p w:rsidR="000E573F" w:rsidRDefault="000E573F">
      <w:pPr>
        <w:pStyle w:val="normal0"/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e-mail:</w:t>
      </w:r>
      <w:r>
        <w:rPr>
          <w:sz w:val="18"/>
          <w:szCs w:val="18"/>
          <w:lang w:val="uk-UA"/>
        </w:rPr>
        <w:t xml:space="preserve"> </w:t>
      </w:r>
      <w:hyperlink r:id="rId6" w:history="1">
        <w:r w:rsidRPr="00472C8C">
          <w:rPr>
            <w:rStyle w:val="Hyperlink"/>
            <w:rFonts w:cs="Arial"/>
            <w:sz w:val="18"/>
            <w:szCs w:val="18"/>
            <w:lang w:val="uk-UA"/>
          </w:rPr>
          <w:t>kvdvadim@meta.ua</w:t>
        </w:r>
      </w:hyperlink>
    </w:p>
    <w:p w:rsidR="000E573F" w:rsidRPr="003E363F" w:rsidRDefault="000E573F">
      <w:pPr>
        <w:pStyle w:val="normal0"/>
        <w:ind w:right="-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skype: kvdvadim</w:t>
      </w:r>
    </w:p>
    <w:p w:rsidR="000E573F" w:rsidRPr="003E363F" w:rsidRDefault="000E573F">
      <w:pPr>
        <w:pStyle w:val="normal0"/>
        <w:ind w:right="-20"/>
        <w:rPr>
          <w:sz w:val="18"/>
          <w:szCs w:val="18"/>
          <w:lang w:val="en-US"/>
        </w:rPr>
      </w:pPr>
    </w:p>
    <w:p w:rsidR="000E573F" w:rsidRDefault="000E573F">
      <w:pPr>
        <w:pStyle w:val="normal0"/>
        <w:ind w:right="-20"/>
        <w:rPr>
          <w:sz w:val="18"/>
          <w:szCs w:val="18"/>
        </w:rPr>
      </w:pP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Мета</w:t>
      </w:r>
    </w:p>
    <w:p w:rsidR="000E573F" w:rsidRDefault="000E573F">
      <w:pPr>
        <w:pStyle w:val="normal0"/>
        <w:ind w:right="-20"/>
        <w:rPr>
          <w:sz w:val="18"/>
          <w:szCs w:val="18"/>
        </w:rPr>
      </w:pPr>
    </w:p>
    <w:p w:rsidR="000E573F" w:rsidRDefault="000E573F">
      <w:pPr>
        <w:pStyle w:val="normal0"/>
        <w:ind w:right="-2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Отримати посаду в компанії </w:t>
      </w:r>
      <w:r>
        <w:rPr>
          <w:sz w:val="18"/>
          <w:szCs w:val="18"/>
          <w:lang w:val="en-US"/>
        </w:rPr>
        <w:t>SOFT</w:t>
      </w:r>
      <w:r w:rsidRPr="003E363F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GROUP</w:t>
      </w:r>
      <w:r w:rsidRPr="003E363F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посаду </w:t>
      </w:r>
      <w:r>
        <w:rPr>
          <w:sz w:val="18"/>
          <w:szCs w:val="18"/>
          <w:lang w:val="en-US"/>
        </w:rPr>
        <w:t>junior</w:t>
      </w:r>
      <w:r w:rsidRPr="003E363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BACK</w:t>
      </w:r>
      <w:r w:rsidRPr="003E363F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END</w:t>
      </w:r>
      <w:r>
        <w:rPr>
          <w:sz w:val="18"/>
          <w:szCs w:val="18"/>
        </w:rPr>
        <w:t>.</w:t>
      </w:r>
    </w:p>
    <w:p w:rsidR="000E573F" w:rsidRDefault="000E573F">
      <w:pPr>
        <w:pStyle w:val="normal0"/>
        <w:ind w:right="-20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E573F" w:rsidRDefault="000E573F">
      <w:pPr>
        <w:pStyle w:val="normal0"/>
        <w:ind w:right="-20"/>
        <w:rPr>
          <w:b/>
          <w:sz w:val="18"/>
          <w:szCs w:val="18"/>
        </w:rPr>
      </w:pP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Досвід роботи</w:t>
      </w:r>
    </w:p>
    <w:p w:rsidR="000E573F" w:rsidRDefault="000E573F">
      <w:pPr>
        <w:pStyle w:val="normal0"/>
        <w:ind w:right="-20"/>
        <w:rPr>
          <w:b/>
          <w:sz w:val="18"/>
          <w:szCs w:val="18"/>
        </w:rPr>
      </w:pPr>
    </w:p>
    <w:p w:rsidR="000E573F" w:rsidRDefault="000E573F">
      <w:pPr>
        <w:pStyle w:val="normal0"/>
        <w:numPr>
          <w:ilvl w:val="0"/>
          <w:numId w:val="7"/>
        </w:numPr>
        <w:ind w:right="-20" w:hanging="360"/>
        <w:contextualSpacing/>
      </w:pPr>
      <w:r>
        <w:rPr>
          <w:b/>
          <w:sz w:val="20"/>
          <w:szCs w:val="20"/>
        </w:rPr>
        <w:t>Назва компанії: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Фірма </w:t>
      </w:r>
      <w:r w:rsidRPr="003E363F">
        <w:rPr>
          <w:sz w:val="20"/>
          <w:szCs w:val="20"/>
        </w:rPr>
        <w:t>“</w:t>
      </w:r>
      <w:r>
        <w:rPr>
          <w:sz w:val="20"/>
          <w:szCs w:val="20"/>
          <w:lang w:val="uk-UA"/>
        </w:rPr>
        <w:t>альбатрос</w:t>
      </w:r>
      <w:r w:rsidRPr="003E363F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 м. Чернівці</w:t>
      </w:r>
    </w:p>
    <w:p w:rsidR="000E573F" w:rsidRDefault="000E573F">
      <w:pPr>
        <w:pStyle w:val="normal0"/>
        <w:ind w:left="720" w:right="-20" w:firstLine="720"/>
        <w:rPr>
          <w:b/>
          <w:sz w:val="24"/>
          <w:szCs w:val="24"/>
        </w:rPr>
      </w:pPr>
      <w:r>
        <w:rPr>
          <w:b/>
          <w:sz w:val="20"/>
          <w:szCs w:val="20"/>
        </w:rPr>
        <w:t>Посада:</w:t>
      </w:r>
      <w:r>
        <w:rPr>
          <w:b/>
          <w:sz w:val="24"/>
          <w:szCs w:val="24"/>
        </w:rPr>
        <w:t xml:space="preserve"> </w:t>
      </w:r>
      <w:r>
        <w:rPr>
          <w:sz w:val="18"/>
          <w:szCs w:val="18"/>
          <w:lang w:val="en-US"/>
        </w:rPr>
        <w:t>junior</w:t>
      </w:r>
      <w:r w:rsidRPr="003E363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BACK</w:t>
      </w:r>
      <w:r w:rsidRPr="003E363F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END</w:t>
      </w:r>
    </w:p>
    <w:p w:rsidR="000E573F" w:rsidRPr="0092683C" w:rsidRDefault="000E573F">
      <w:pPr>
        <w:pStyle w:val="normal0"/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роботи:</w:t>
      </w:r>
      <w:r>
        <w:rPr>
          <w:b/>
          <w:sz w:val="24"/>
          <w:szCs w:val="24"/>
        </w:rPr>
        <w:t xml:space="preserve"> </w:t>
      </w:r>
      <w:r w:rsidRPr="003E363F">
        <w:rPr>
          <w:sz w:val="20"/>
          <w:szCs w:val="20"/>
        </w:rPr>
        <w:t>15.08.</w:t>
      </w:r>
      <w:r>
        <w:rPr>
          <w:sz w:val="20"/>
          <w:szCs w:val="20"/>
          <w:lang w:val="en-US"/>
        </w:rPr>
        <w:t>2016</w:t>
      </w:r>
      <w:r>
        <w:rPr>
          <w:sz w:val="20"/>
          <w:szCs w:val="20"/>
        </w:rPr>
        <w:t xml:space="preserve">  — </w:t>
      </w:r>
      <w:r>
        <w:rPr>
          <w:sz w:val="20"/>
          <w:szCs w:val="20"/>
          <w:lang w:val="en-US"/>
        </w:rPr>
        <w:t>15.01.2017</w:t>
      </w:r>
      <w:r>
        <w:rPr>
          <w:sz w:val="20"/>
          <w:szCs w:val="20"/>
          <w:lang w:val="uk-UA"/>
        </w:rPr>
        <w:t xml:space="preserve"> р.</w:t>
      </w:r>
    </w:p>
    <w:p w:rsidR="000E573F" w:rsidRDefault="000E573F">
      <w:pPr>
        <w:pStyle w:val="normal0"/>
        <w:ind w:right="-20"/>
      </w:pPr>
      <w:r>
        <w:t xml:space="preserve"> </w:t>
      </w:r>
    </w:p>
    <w:p w:rsidR="000E573F" w:rsidRDefault="000E573F">
      <w:pPr>
        <w:pStyle w:val="normal0"/>
        <w:numPr>
          <w:ilvl w:val="0"/>
          <w:numId w:val="4"/>
        </w:numPr>
        <w:ind w:right="-20" w:hanging="360"/>
        <w:contextualSpacing/>
      </w:pPr>
      <w:r>
        <w:rPr>
          <w:b/>
          <w:sz w:val="20"/>
          <w:szCs w:val="20"/>
        </w:rPr>
        <w:t>Назва компанії:</w:t>
      </w:r>
      <w:r>
        <w:rPr>
          <w:b/>
          <w:sz w:val="24"/>
          <w:szCs w:val="24"/>
        </w:rPr>
        <w:t xml:space="preserve"> </w:t>
      </w:r>
      <w:r w:rsidRPr="003E363F">
        <w:rPr>
          <w:sz w:val="20"/>
          <w:szCs w:val="20"/>
        </w:rPr>
        <w:t>ТОВ “</w:t>
      </w:r>
      <w:r>
        <w:rPr>
          <w:sz w:val="20"/>
          <w:szCs w:val="20"/>
          <w:lang w:val="uk-UA"/>
        </w:rPr>
        <w:t>РОМА</w:t>
      </w:r>
      <w:r w:rsidRPr="003E363F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 м. Чернівці</w:t>
      </w:r>
    </w:p>
    <w:p w:rsidR="000E573F" w:rsidRPr="003E363F" w:rsidRDefault="000E573F">
      <w:pPr>
        <w:pStyle w:val="normal0"/>
        <w:ind w:left="720" w:right="-20" w:firstLine="720"/>
        <w:rPr>
          <w:b/>
          <w:sz w:val="24"/>
          <w:szCs w:val="24"/>
          <w:lang w:val="uk-UA"/>
        </w:rPr>
      </w:pPr>
      <w:r>
        <w:rPr>
          <w:b/>
          <w:sz w:val="20"/>
          <w:szCs w:val="20"/>
        </w:rPr>
        <w:t>Посада:</w:t>
      </w:r>
      <w:r>
        <w:rPr>
          <w:b/>
          <w:sz w:val="24"/>
          <w:szCs w:val="24"/>
        </w:rPr>
        <w:t xml:space="preserve"> </w:t>
      </w:r>
      <w:r w:rsidRPr="003E363F">
        <w:rPr>
          <w:sz w:val="20"/>
          <w:szCs w:val="20"/>
        </w:rPr>
        <w:t>Системний адміністратор</w:t>
      </w:r>
    </w:p>
    <w:p w:rsidR="000E573F" w:rsidRDefault="000E573F">
      <w:pPr>
        <w:pStyle w:val="normal0"/>
        <w:ind w:left="720" w:right="-20" w:firstLine="720"/>
        <w:rPr>
          <w:sz w:val="20"/>
          <w:szCs w:val="20"/>
        </w:rPr>
      </w:pPr>
      <w:r>
        <w:rPr>
          <w:b/>
          <w:sz w:val="20"/>
          <w:szCs w:val="20"/>
        </w:rPr>
        <w:t>Період роботи: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2007</w:t>
      </w:r>
      <w:r>
        <w:rPr>
          <w:sz w:val="20"/>
          <w:szCs w:val="20"/>
        </w:rPr>
        <w:t xml:space="preserve"> —</w:t>
      </w:r>
      <w:r>
        <w:rPr>
          <w:sz w:val="20"/>
          <w:szCs w:val="20"/>
          <w:lang w:val="uk-UA"/>
        </w:rPr>
        <w:t xml:space="preserve"> 2010 р.</w:t>
      </w:r>
    </w:p>
    <w:p w:rsidR="000E573F" w:rsidRDefault="000E573F">
      <w:pPr>
        <w:pStyle w:val="normal0"/>
        <w:ind w:left="720" w:right="-20" w:firstLine="720"/>
        <w:rPr>
          <w:sz w:val="20"/>
          <w:szCs w:val="20"/>
        </w:rPr>
      </w:pPr>
    </w:p>
    <w:p w:rsidR="000E573F" w:rsidRDefault="000E573F">
      <w:pPr>
        <w:pStyle w:val="normal0"/>
        <w:numPr>
          <w:ilvl w:val="0"/>
          <w:numId w:val="4"/>
        </w:numPr>
        <w:ind w:right="-20" w:hanging="360"/>
        <w:contextualSpacing/>
      </w:pPr>
      <w:r>
        <w:rPr>
          <w:b/>
          <w:sz w:val="20"/>
          <w:szCs w:val="20"/>
        </w:rPr>
        <w:t>Назва компанії: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Хмельницька інформаційна мережа. М. Хмельницький</w:t>
      </w:r>
    </w:p>
    <w:p w:rsidR="000E573F" w:rsidRDefault="000E573F">
      <w:pPr>
        <w:pStyle w:val="normal0"/>
        <w:ind w:left="720" w:right="-20" w:firstLine="720"/>
        <w:rPr>
          <w:b/>
          <w:sz w:val="24"/>
          <w:szCs w:val="24"/>
        </w:rPr>
      </w:pPr>
      <w:r>
        <w:rPr>
          <w:b/>
          <w:sz w:val="20"/>
          <w:szCs w:val="20"/>
        </w:rPr>
        <w:t>Посада: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Інженер-програміст</w:t>
      </w:r>
    </w:p>
    <w:p w:rsidR="000E573F" w:rsidRPr="00394C27" w:rsidRDefault="000E573F">
      <w:pPr>
        <w:pStyle w:val="normal0"/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роботи: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2006</w:t>
      </w:r>
      <w:r>
        <w:rPr>
          <w:sz w:val="20"/>
          <w:szCs w:val="20"/>
        </w:rPr>
        <w:t xml:space="preserve"> — </w:t>
      </w:r>
      <w:r>
        <w:rPr>
          <w:sz w:val="20"/>
          <w:szCs w:val="20"/>
          <w:lang w:val="uk-UA"/>
        </w:rPr>
        <w:t>2007 р.</w:t>
      </w:r>
    </w:p>
    <w:p w:rsidR="000E573F" w:rsidRDefault="000E573F">
      <w:pPr>
        <w:pStyle w:val="normal0"/>
        <w:ind w:right="-20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0E573F" w:rsidRDefault="000E573F">
      <w:pPr>
        <w:pStyle w:val="normal0"/>
        <w:ind w:right="-20"/>
        <w:rPr>
          <w:b/>
          <w:sz w:val="18"/>
          <w:szCs w:val="18"/>
        </w:rPr>
      </w:pP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Освіта</w:t>
      </w:r>
    </w:p>
    <w:p w:rsidR="000E573F" w:rsidRDefault="000E573F">
      <w:pPr>
        <w:pStyle w:val="normal0"/>
        <w:ind w:right="-20"/>
        <w:rPr>
          <w:b/>
          <w:sz w:val="18"/>
          <w:szCs w:val="18"/>
        </w:rPr>
      </w:pPr>
    </w:p>
    <w:p w:rsidR="000E573F" w:rsidRDefault="000E573F">
      <w:pPr>
        <w:pStyle w:val="normal0"/>
        <w:numPr>
          <w:ilvl w:val="0"/>
          <w:numId w:val="6"/>
        </w:numPr>
        <w:ind w:right="-20" w:hanging="360"/>
        <w:contextualSpacing/>
      </w:pPr>
      <w:r>
        <w:rPr>
          <w:b/>
          <w:sz w:val="20"/>
          <w:szCs w:val="20"/>
        </w:rPr>
        <w:t>Навчальний заклад: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Чернівецький національний університет. М. Чернівці</w:t>
      </w:r>
    </w:p>
    <w:p w:rsidR="000E573F" w:rsidRDefault="000E573F">
      <w:pPr>
        <w:pStyle w:val="normal0"/>
        <w:ind w:left="720" w:right="-20" w:firstLine="720"/>
        <w:rPr>
          <w:sz w:val="20"/>
          <w:szCs w:val="20"/>
        </w:rPr>
      </w:pPr>
      <w:r>
        <w:rPr>
          <w:b/>
          <w:sz w:val="20"/>
          <w:szCs w:val="20"/>
        </w:rPr>
        <w:t>Ступінь: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Спеціаліст</w:t>
      </w:r>
      <w:r>
        <w:rPr>
          <w:sz w:val="20"/>
          <w:szCs w:val="20"/>
        </w:rPr>
        <w:t xml:space="preserve"> </w:t>
      </w:r>
    </w:p>
    <w:p w:rsidR="000E573F" w:rsidRPr="00C107BD" w:rsidRDefault="000E573F">
      <w:pPr>
        <w:pStyle w:val="normal0"/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Назва спеціальності: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Компютерні системи та мережі</w:t>
      </w:r>
    </w:p>
    <w:p w:rsidR="000E573F" w:rsidRDefault="000E573F">
      <w:pPr>
        <w:pStyle w:val="normal0"/>
        <w:ind w:left="720" w:right="-20" w:firstLine="720"/>
        <w:rPr>
          <w:sz w:val="20"/>
          <w:szCs w:val="20"/>
        </w:rPr>
      </w:pPr>
      <w:r>
        <w:rPr>
          <w:b/>
          <w:sz w:val="20"/>
          <w:szCs w:val="20"/>
        </w:rPr>
        <w:t>Період навчання: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2001</w:t>
      </w:r>
      <w:r>
        <w:rPr>
          <w:sz w:val="20"/>
          <w:szCs w:val="20"/>
        </w:rPr>
        <w:t xml:space="preserve"> —</w:t>
      </w:r>
      <w:r>
        <w:rPr>
          <w:sz w:val="20"/>
          <w:szCs w:val="20"/>
          <w:lang w:val="uk-UA"/>
        </w:rPr>
        <w:t xml:space="preserve"> 2006 р.</w:t>
      </w:r>
    </w:p>
    <w:p w:rsidR="000E573F" w:rsidRDefault="000E573F">
      <w:pPr>
        <w:pStyle w:val="normal0"/>
        <w:numPr>
          <w:ilvl w:val="0"/>
          <w:numId w:val="6"/>
        </w:numPr>
        <w:ind w:right="-20" w:hanging="360"/>
        <w:contextualSpacing/>
      </w:pPr>
      <w:r>
        <w:rPr>
          <w:b/>
          <w:sz w:val="20"/>
          <w:szCs w:val="20"/>
        </w:rPr>
        <w:t>Навчальний заклад: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 xml:space="preserve">вкажіть </w:t>
      </w:r>
      <w:r>
        <w:rPr>
          <w:sz w:val="20"/>
          <w:szCs w:val="20"/>
          <w:lang w:val="uk-UA"/>
        </w:rPr>
        <w:t>ПТУ-</w:t>
      </w:r>
      <w:r>
        <w:rPr>
          <w:sz w:val="20"/>
          <w:szCs w:val="20"/>
        </w:rPr>
        <w:t xml:space="preserve">№13, </w:t>
      </w:r>
      <w:r>
        <w:rPr>
          <w:sz w:val="20"/>
          <w:szCs w:val="20"/>
          <w:lang w:val="uk-UA"/>
        </w:rPr>
        <w:t>М. Чернівці</w:t>
      </w:r>
    </w:p>
    <w:p w:rsidR="000E573F" w:rsidRDefault="000E573F">
      <w:pPr>
        <w:pStyle w:val="normal0"/>
        <w:ind w:left="720" w:right="-20" w:firstLine="720"/>
        <w:rPr>
          <w:sz w:val="20"/>
          <w:szCs w:val="20"/>
        </w:rPr>
      </w:pPr>
      <w:r>
        <w:rPr>
          <w:b/>
          <w:sz w:val="20"/>
          <w:szCs w:val="20"/>
        </w:rPr>
        <w:t>Назва спеціальності: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Оператор ЕОМ</w:t>
      </w:r>
    </w:p>
    <w:p w:rsidR="000E573F" w:rsidRPr="0092683C" w:rsidRDefault="000E573F">
      <w:pPr>
        <w:pStyle w:val="normal0"/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навчання: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  <w:lang w:val="uk-UA"/>
        </w:rPr>
        <w:t>2000</w:t>
      </w:r>
      <w:r>
        <w:rPr>
          <w:sz w:val="20"/>
          <w:szCs w:val="20"/>
        </w:rPr>
        <w:t xml:space="preserve"> —</w:t>
      </w:r>
      <w:r>
        <w:rPr>
          <w:sz w:val="20"/>
          <w:szCs w:val="20"/>
          <w:lang w:val="uk-UA"/>
        </w:rPr>
        <w:t xml:space="preserve"> 2001 р.</w:t>
      </w:r>
    </w:p>
    <w:p w:rsidR="000E573F" w:rsidRDefault="000E573F">
      <w:pPr>
        <w:pStyle w:val="normal0"/>
        <w:ind w:right="-20"/>
        <w:rPr>
          <w:sz w:val="24"/>
          <w:szCs w:val="24"/>
        </w:rPr>
      </w:pPr>
    </w:p>
    <w:p w:rsidR="000E573F" w:rsidRDefault="000E573F">
      <w:pPr>
        <w:pStyle w:val="normal0"/>
        <w:ind w:right="-20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0E573F" w:rsidRDefault="000E573F">
      <w:pPr>
        <w:pStyle w:val="normal0"/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Вміння та навики</w:t>
      </w:r>
    </w:p>
    <w:p w:rsidR="000E573F" w:rsidRDefault="000E573F">
      <w:pPr>
        <w:pStyle w:val="normal0"/>
        <w:ind w:right="-20"/>
        <w:rPr>
          <w:b/>
          <w:sz w:val="18"/>
          <w:szCs w:val="18"/>
        </w:rPr>
      </w:pPr>
    </w:p>
    <w:p w:rsidR="000E573F" w:rsidRPr="0092683C" w:rsidRDefault="000E573F">
      <w:pPr>
        <w:pStyle w:val="normal0"/>
        <w:numPr>
          <w:ilvl w:val="0"/>
          <w:numId w:val="2"/>
        </w:numPr>
        <w:ind w:right="-20" w:hanging="360"/>
        <w:contextualSpacing/>
        <w:rPr>
          <w:sz w:val="20"/>
          <w:szCs w:val="20"/>
        </w:rPr>
      </w:pPr>
      <w:r>
        <w:rPr>
          <w:sz w:val="20"/>
          <w:szCs w:val="20"/>
        </w:rPr>
        <w:t>Знання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 xml:space="preserve">: </w:t>
      </w:r>
    </w:p>
    <w:p w:rsidR="000E573F" w:rsidRPr="0092683C" w:rsidRDefault="000E573F" w:rsidP="0092683C">
      <w:pPr>
        <w:pStyle w:val="normal0"/>
        <w:ind w:left="1080" w:right="-2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PHP, CSS, HTML, BOOTSTRAP, JQUERY, PHOTOSHOP, CMS “ OPENCART, WORDPRESS”</w:t>
      </w:r>
    </w:p>
    <w:p w:rsidR="000E573F" w:rsidRDefault="000E573F">
      <w:pPr>
        <w:pStyle w:val="normal0"/>
        <w:numPr>
          <w:ilvl w:val="0"/>
          <w:numId w:val="2"/>
        </w:numPr>
        <w:ind w:right="-20" w:hanging="360"/>
        <w:contextualSpacing/>
        <w:rPr>
          <w:sz w:val="20"/>
          <w:szCs w:val="20"/>
          <w:lang w:val="en-US"/>
        </w:rPr>
      </w:pPr>
      <w:r>
        <w:rPr>
          <w:sz w:val="20"/>
          <w:szCs w:val="20"/>
        </w:rPr>
        <w:t>Проходження</w:t>
      </w:r>
      <w:r w:rsidRPr="009268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тренінгів</w:t>
      </w:r>
      <w:r w:rsidRPr="0092683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навчання</w:t>
      </w:r>
      <w:r>
        <w:rPr>
          <w:sz w:val="20"/>
          <w:szCs w:val="20"/>
          <w:lang w:val="en-US"/>
        </w:rPr>
        <w:t>.</w:t>
      </w:r>
    </w:p>
    <w:p w:rsidR="000E573F" w:rsidRPr="0092683C" w:rsidRDefault="000E573F" w:rsidP="0092683C">
      <w:pPr>
        <w:pStyle w:val="normal0"/>
        <w:ind w:left="1080" w:right="-2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PHP &amp; Laravel в компанії SOFT-GROUP</w:t>
      </w:r>
      <w:r w:rsidRPr="0092683C">
        <w:rPr>
          <w:sz w:val="20"/>
          <w:szCs w:val="20"/>
          <w:lang w:val="en-US"/>
        </w:rPr>
        <w:t xml:space="preserve"> </w:t>
      </w:r>
    </w:p>
    <w:p w:rsidR="000E573F" w:rsidRPr="0092683C" w:rsidRDefault="000E573F">
      <w:pPr>
        <w:pStyle w:val="normal0"/>
        <w:numPr>
          <w:ilvl w:val="0"/>
          <w:numId w:val="2"/>
        </w:numPr>
        <w:ind w:right="-20" w:hanging="360"/>
        <w:contextualSpacing/>
        <w:rPr>
          <w:sz w:val="20"/>
          <w:szCs w:val="20"/>
        </w:rPr>
      </w:pPr>
      <w:r>
        <w:rPr>
          <w:sz w:val="20"/>
          <w:szCs w:val="20"/>
        </w:rPr>
        <w:t>Знання закордонних мов.</w:t>
      </w:r>
    </w:p>
    <w:p w:rsidR="000E573F" w:rsidRDefault="000E573F" w:rsidP="0092683C">
      <w:pPr>
        <w:pStyle w:val="normal0"/>
        <w:ind w:left="1080" w:right="-20"/>
        <w:contextualSpacing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Російська – вільно,</w:t>
      </w:r>
    </w:p>
    <w:p w:rsidR="000E573F" w:rsidRDefault="000E573F" w:rsidP="00604CDA">
      <w:pPr>
        <w:pStyle w:val="normal0"/>
        <w:ind w:left="1080" w:right="-20"/>
        <w:contextualSpacing/>
      </w:pPr>
      <w:r>
        <w:rPr>
          <w:sz w:val="20"/>
          <w:szCs w:val="20"/>
          <w:lang w:val="uk-UA"/>
        </w:rPr>
        <w:t>Англійська – нижче середнього</w:t>
      </w:r>
    </w:p>
    <w:sectPr w:rsidR="000E573F" w:rsidSect="000E6315">
      <w:pgSz w:w="12240" w:h="15840"/>
      <w:pgMar w:top="850" w:right="850" w:bottom="85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65F4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0D71893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64D1DC4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F3416F5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31996E6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2B07E2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51C2608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ADA557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894C39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315"/>
    <w:rsid w:val="000E573F"/>
    <w:rsid w:val="000E6315"/>
    <w:rsid w:val="00350E77"/>
    <w:rsid w:val="00394C27"/>
    <w:rsid w:val="003E363F"/>
    <w:rsid w:val="00472C8C"/>
    <w:rsid w:val="00604CDA"/>
    <w:rsid w:val="0092683C"/>
    <w:rsid w:val="00A5548E"/>
    <w:rsid w:val="00C107BD"/>
    <w:rsid w:val="00DD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0E6315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0E6315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0E6315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0E6315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0E6315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0E6315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BD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BD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BD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BD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BD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BD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0E6315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0E6315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5777BD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0E6315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5777BD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3E363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vdvadim@meta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178</Words>
  <Characters>1016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</cp:lastModifiedBy>
  <cp:revision>5</cp:revision>
  <dcterms:created xsi:type="dcterms:W3CDTF">2017-04-20T06:54:00Z</dcterms:created>
  <dcterms:modified xsi:type="dcterms:W3CDTF">2017-04-20T07:16:00Z</dcterms:modified>
</cp:coreProperties>
</file>